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B2095" w14:textId="77777777" w:rsidR="00C5652B" w:rsidRDefault="00884754" w:rsidP="00F558E9">
      <w:pPr>
        <w:rPr>
          <w:rFonts w:cs="Times New Roman"/>
          <w:noProof/>
          <w:lang w:val="es-ES"/>
        </w:rPr>
      </w:pPr>
      <w:r>
        <w:rPr>
          <w:rFonts w:cs="Times New Roman"/>
          <w:noProof/>
          <w:lang w:val="es-ES"/>
        </w:rPr>
        <w:t xml:space="preserve">        </w:t>
      </w:r>
      <w:r>
        <w:rPr>
          <w:rFonts w:cs="Times New Roman"/>
          <w:noProof/>
          <w:lang w:eastAsia="es-CL"/>
        </w:rPr>
        <w:drawing>
          <wp:inline distT="0" distB="0" distL="0" distR="0" wp14:anchorId="191DCF60" wp14:editId="27A94B27">
            <wp:extent cx="1123950" cy="12938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cudo-finisterrae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32" cy="130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19D" w:rsidRPr="00F558E9">
        <w:rPr>
          <w:rFonts w:cs="Times New Roman"/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B4D044" wp14:editId="47A683EA">
                <wp:simplePos x="0" y="0"/>
                <wp:positionH relativeFrom="page">
                  <wp:align>left</wp:align>
                </wp:positionH>
                <wp:positionV relativeFrom="paragraph">
                  <wp:posOffset>1383030</wp:posOffset>
                </wp:positionV>
                <wp:extent cx="3790950" cy="10382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B050" w14:textId="77777777" w:rsidR="00B64181" w:rsidRPr="007D2264" w:rsidRDefault="00B64181" w:rsidP="00501F61">
                            <w:pPr>
                              <w:pStyle w:val="Estilo2"/>
                              <w:rPr>
                                <w:sz w:val="24"/>
                              </w:rPr>
                            </w:pPr>
                            <w:r w:rsidRPr="007D2264">
                              <w:rPr>
                                <w:sz w:val="24"/>
                              </w:rPr>
                              <w:t>Facultad de Ingeniería y Negocios</w:t>
                            </w:r>
                          </w:p>
                          <w:p w14:paraId="6DD3ED30" w14:textId="7F7EEEF8" w:rsidR="00B64181" w:rsidRPr="007D2264" w:rsidRDefault="00B64181" w:rsidP="00501F61">
                            <w:pPr>
                              <w:pStyle w:val="Estilo2"/>
                              <w:rPr>
                                <w:sz w:val="24"/>
                              </w:rPr>
                            </w:pPr>
                            <w:r w:rsidRPr="007D2264">
                              <w:rPr>
                                <w:sz w:val="24"/>
                              </w:rPr>
                              <w:t xml:space="preserve">Escuela de Ingeniería: </w:t>
                            </w:r>
                            <w:r w:rsidR="005205FE" w:rsidRPr="007D2264">
                              <w:rPr>
                                <w:sz w:val="24"/>
                              </w:rPr>
                              <w:t>Ingeniería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4D0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08.9pt;width:298.5pt;height:81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" stroked="f">
                <v:textbox>
                  <w:txbxContent>
                    <w:p w14:paraId="7E17B050" w14:textId="77777777" w:rsidR="00B64181" w:rsidRPr="007D2264" w:rsidRDefault="00B64181" w:rsidP="00501F61">
                      <w:pPr>
                        <w:pStyle w:val="Estilo2"/>
                        <w:rPr>
                          <w:sz w:val="24"/>
                        </w:rPr>
                      </w:pPr>
                      <w:r w:rsidRPr="007D2264">
                        <w:rPr>
                          <w:sz w:val="24"/>
                        </w:rPr>
                        <w:t>Facultad de Ingeniería y Negocios</w:t>
                      </w:r>
                    </w:p>
                    <w:p w14:paraId="6DD3ED30" w14:textId="7F7EEEF8" w:rsidR="00B64181" w:rsidRPr="007D2264" w:rsidRDefault="00B64181" w:rsidP="00501F61">
                      <w:pPr>
                        <w:pStyle w:val="Estilo2"/>
                        <w:rPr>
                          <w:sz w:val="24"/>
                        </w:rPr>
                      </w:pPr>
                      <w:r w:rsidRPr="007D2264">
                        <w:rPr>
                          <w:sz w:val="24"/>
                        </w:rPr>
                        <w:t xml:space="preserve">Escuela de Ingeniería: </w:t>
                      </w:r>
                      <w:r w:rsidR="005205FE" w:rsidRPr="007D2264">
                        <w:rPr>
                          <w:sz w:val="24"/>
                        </w:rPr>
                        <w:t>Ingeniería de Software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5FDABF4" w14:textId="77777777" w:rsidR="00C5652B" w:rsidRDefault="00C5652B" w:rsidP="00F558E9">
      <w:pPr>
        <w:rPr>
          <w:rFonts w:cs="Times New Roman"/>
          <w:noProof/>
          <w:lang w:val="es-ES"/>
        </w:rPr>
      </w:pPr>
    </w:p>
    <w:p w14:paraId="6FBA6F7A" w14:textId="77777777" w:rsidR="00C5652B" w:rsidRDefault="00C5652B" w:rsidP="00F558E9">
      <w:pPr>
        <w:rPr>
          <w:rFonts w:cs="Times New Roman"/>
          <w:noProof/>
          <w:lang w:val="es-ES"/>
        </w:rPr>
      </w:pPr>
    </w:p>
    <w:p w14:paraId="5E53923B" w14:textId="44905899" w:rsidR="00FF5CBF" w:rsidRDefault="007A2D4E" w:rsidP="0014321E">
      <w:pPr>
        <w:pStyle w:val="Ttulo"/>
        <w:jc w:val="center"/>
        <w:rPr>
          <w:noProof/>
          <w:lang w:val="es-ES"/>
        </w:rPr>
      </w:pPr>
      <w:r w:rsidRPr="00C5652B"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1F7F39" wp14:editId="05609809">
                <wp:simplePos x="0" y="0"/>
                <wp:positionH relativeFrom="margin">
                  <wp:posOffset>171450</wp:posOffset>
                </wp:positionH>
                <wp:positionV relativeFrom="paragraph">
                  <wp:posOffset>1331595</wp:posOffset>
                </wp:positionV>
                <wp:extent cx="5605145" cy="1115695"/>
                <wp:effectExtent l="0" t="0" r="0" b="825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5145" cy="111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06130" w14:textId="4EAEB576" w:rsidR="00B64181" w:rsidRPr="007D2264" w:rsidRDefault="007D2264" w:rsidP="002B2F6E">
                            <w:pPr>
                              <w:jc w:val="center"/>
                              <w:rPr>
                                <w:rFonts w:cstheme="minorHAnsi"/>
                                <w:sz w:val="32"/>
                              </w:rPr>
                            </w:pPr>
                            <w:r w:rsidRPr="007D2264">
                              <w:rPr>
                                <w:rStyle w:val="Estilo1Car"/>
                                <w:rFonts w:asciiTheme="minorHAnsi" w:hAnsiTheme="minorHAnsi" w:cstheme="minorHAnsi"/>
                                <w:sz w:val="36"/>
                              </w:rPr>
                              <w:t>Cuarta Evaluación Práctica: “</w:t>
                            </w:r>
                            <w:r w:rsidRPr="007D2264">
                              <w:rPr>
                                <w:rStyle w:val="Estilo1Car"/>
                                <w:rFonts w:asciiTheme="minorHAnsi" w:hAnsiTheme="minorHAnsi" w:cstheme="minorHAnsi"/>
                                <w:b w:val="0"/>
                                <w:smallCaps w:val="0"/>
                                <w:sz w:val="36"/>
                              </w:rPr>
                              <w:t>Investigando sobre Control de Cambios y Versiones</w:t>
                            </w:r>
                            <w:r w:rsidRPr="007D2264">
                              <w:rPr>
                                <w:rStyle w:val="Estilo1Car"/>
                                <w:rFonts w:asciiTheme="minorHAnsi" w:hAnsiTheme="minorHAnsi" w:cstheme="minorHAnsi"/>
                                <w:b w:val="0"/>
                                <w:smallCaps w:val="0"/>
                                <w:sz w:val="36"/>
                              </w:rPr>
                              <w:t xml:space="preserve"> </w:t>
                            </w:r>
                            <w:r w:rsidRPr="007D2264">
                              <w:rPr>
                                <w:rStyle w:val="Estilo1Car"/>
                                <w:rFonts w:asciiTheme="minorHAnsi" w:hAnsiTheme="minorHAnsi" w:cstheme="minorHAnsi"/>
                                <w:b w:val="0"/>
                                <w:smallCaps w:val="0"/>
                                <w:sz w:val="36"/>
                              </w:rPr>
                              <w:t>en GitHub</w:t>
                            </w:r>
                            <w:r w:rsidRPr="007D2264">
                              <w:rPr>
                                <w:rStyle w:val="Estilo1Car"/>
                                <w:rFonts w:asciiTheme="minorHAnsi" w:hAnsiTheme="minorHAnsi" w:cstheme="minorHAnsi"/>
                                <w:smallCaps w:val="0"/>
                                <w:sz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7F39" id="_x0000_s1027" type="#_x0000_t202" style="position:absolute;left:0;text-align:left;margin-left:13.5pt;margin-top:104.85pt;width:441.35pt;height:87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" stroked="f">
                <v:textbox>
                  <w:txbxContent>
                    <w:p w14:paraId="72E06130" w14:textId="4EAEB576" w:rsidR="00B64181" w:rsidRPr="007D2264" w:rsidRDefault="007D2264" w:rsidP="002B2F6E">
                      <w:pPr>
                        <w:jc w:val="center"/>
                        <w:rPr>
                          <w:rFonts w:cstheme="minorHAnsi"/>
                          <w:sz w:val="32"/>
                        </w:rPr>
                      </w:pPr>
                      <w:r w:rsidRPr="007D2264">
                        <w:rPr>
                          <w:rStyle w:val="Estilo1Car"/>
                          <w:rFonts w:asciiTheme="minorHAnsi" w:hAnsiTheme="minorHAnsi" w:cstheme="minorHAnsi"/>
                          <w:sz w:val="36"/>
                        </w:rPr>
                        <w:t>Cuarta Evaluación Práctica: “</w:t>
                      </w:r>
                      <w:r w:rsidRPr="007D2264">
                        <w:rPr>
                          <w:rStyle w:val="Estilo1Car"/>
                          <w:rFonts w:asciiTheme="minorHAnsi" w:hAnsiTheme="minorHAnsi" w:cstheme="minorHAnsi"/>
                          <w:b w:val="0"/>
                          <w:smallCaps w:val="0"/>
                          <w:sz w:val="36"/>
                        </w:rPr>
                        <w:t>Investigando sobre Control de Cambios y Versiones</w:t>
                      </w:r>
                      <w:r w:rsidRPr="007D2264">
                        <w:rPr>
                          <w:rStyle w:val="Estilo1Car"/>
                          <w:rFonts w:asciiTheme="minorHAnsi" w:hAnsiTheme="minorHAnsi" w:cstheme="minorHAnsi"/>
                          <w:b w:val="0"/>
                          <w:smallCaps w:val="0"/>
                          <w:sz w:val="36"/>
                        </w:rPr>
                        <w:t xml:space="preserve"> </w:t>
                      </w:r>
                      <w:r w:rsidRPr="007D2264">
                        <w:rPr>
                          <w:rStyle w:val="Estilo1Car"/>
                          <w:rFonts w:asciiTheme="minorHAnsi" w:hAnsiTheme="minorHAnsi" w:cstheme="minorHAnsi"/>
                          <w:b w:val="0"/>
                          <w:smallCaps w:val="0"/>
                          <w:sz w:val="36"/>
                        </w:rPr>
                        <w:t>en GitHub</w:t>
                      </w:r>
                      <w:r w:rsidRPr="007D2264">
                        <w:rPr>
                          <w:rStyle w:val="Estilo1Car"/>
                          <w:rFonts w:asciiTheme="minorHAnsi" w:hAnsiTheme="minorHAnsi" w:cstheme="minorHAnsi"/>
                          <w:smallCaps w:val="0"/>
                          <w:sz w:val="36"/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0A9" w:rsidRPr="00C5652B"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B53B14" wp14:editId="74A855BD">
                <wp:simplePos x="0" y="0"/>
                <wp:positionH relativeFrom="column">
                  <wp:posOffset>2419350</wp:posOffset>
                </wp:positionH>
                <wp:positionV relativeFrom="paragraph">
                  <wp:posOffset>3743325</wp:posOffset>
                </wp:positionV>
                <wp:extent cx="4022725" cy="1641475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2725" cy="164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CB03" w14:textId="57FDB962" w:rsidR="00B64181" w:rsidRPr="007D2264" w:rsidRDefault="00B64181" w:rsidP="00AF5BB6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7D2264">
                              <w:rPr>
                                <w:rFonts w:cs="Times New Roman"/>
                                <w:b/>
                                <w:smallCaps/>
                                <w:sz w:val="24"/>
                              </w:rPr>
                              <w:t xml:space="preserve">Integrantes: </w:t>
                            </w:r>
                            <w:r w:rsidRPr="007D2264">
                              <w:rPr>
                                <w:rFonts w:cs="Times New Roman"/>
                                <w:sz w:val="24"/>
                              </w:rPr>
                              <w:t xml:space="preserve">Isidora A. Chandía A, </w:t>
                            </w:r>
                          </w:p>
                          <w:p w14:paraId="45F7DDEC" w14:textId="77777777" w:rsidR="00B64181" w:rsidRPr="007D2264" w:rsidRDefault="00B64181" w:rsidP="00293381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7D2264">
                              <w:rPr>
                                <w:rFonts w:cs="Times New Roman"/>
                                <w:sz w:val="24"/>
                              </w:rPr>
                              <w:t xml:space="preserve">Joaquín I. Cordero L, </w:t>
                            </w:r>
                          </w:p>
                          <w:p w14:paraId="11790AC1" w14:textId="636B075B" w:rsidR="00B64181" w:rsidRPr="007D2264" w:rsidRDefault="00B64181" w:rsidP="009D7BD3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7D2264">
                              <w:rPr>
                                <w:rFonts w:cs="Times New Roman"/>
                                <w:b/>
                                <w:smallCaps/>
                                <w:sz w:val="24"/>
                              </w:rPr>
                              <w:t xml:space="preserve">    Profesor: </w:t>
                            </w:r>
                            <w:r w:rsidRPr="007D2264">
                              <w:rPr>
                                <w:rFonts w:cs="Times New Roman"/>
                                <w:b/>
                                <w:sz w:val="24"/>
                              </w:rPr>
                              <w:t xml:space="preserve">  </w:t>
                            </w:r>
                            <w:r w:rsidR="007D2264" w:rsidRPr="007D2264">
                              <w:rPr>
                                <w:rFonts w:cs="Times New Roman"/>
                                <w:sz w:val="24"/>
                              </w:rPr>
                              <w:t>Mauricio Hidalgo B</w:t>
                            </w:r>
                            <w:r w:rsidRPr="007D2264">
                              <w:rPr>
                                <w:rFonts w:cs="Times New Roman"/>
                                <w:sz w:val="24"/>
                              </w:rPr>
                              <w:t>.</w:t>
                            </w:r>
                          </w:p>
                          <w:p w14:paraId="6B9E4196" w14:textId="77777777" w:rsidR="00B64181" w:rsidRPr="007D2264" w:rsidRDefault="00B64181" w:rsidP="000F519D">
                            <w:pPr>
                              <w:spacing w:after="0"/>
                              <w:ind w:left="720"/>
                              <w:jc w:val="right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3B14" id="_x0000_s1028" type="#_x0000_t202" style="position:absolute;left:0;text-align:left;margin-left:190.5pt;margin-top:294.75pt;width:316.75pt;height:12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" stroked="f">
                <v:textbox>
                  <w:txbxContent>
                    <w:p w14:paraId="188BCB03" w14:textId="57FDB962" w:rsidR="00B64181" w:rsidRPr="007D2264" w:rsidRDefault="00B64181" w:rsidP="00AF5BB6">
                      <w:pPr>
                        <w:spacing w:after="0"/>
                        <w:jc w:val="right"/>
                        <w:rPr>
                          <w:rFonts w:cs="Times New Roman"/>
                          <w:sz w:val="24"/>
                        </w:rPr>
                      </w:pPr>
                      <w:r w:rsidRPr="007D2264">
                        <w:rPr>
                          <w:rFonts w:cs="Times New Roman"/>
                          <w:b/>
                          <w:smallCaps/>
                          <w:sz w:val="24"/>
                        </w:rPr>
                        <w:t xml:space="preserve">Integrantes: </w:t>
                      </w:r>
                      <w:r w:rsidRPr="007D2264">
                        <w:rPr>
                          <w:rFonts w:cs="Times New Roman"/>
                          <w:sz w:val="24"/>
                        </w:rPr>
                        <w:t xml:space="preserve">Isidora A. Chandía A, </w:t>
                      </w:r>
                    </w:p>
                    <w:p w14:paraId="45F7DDEC" w14:textId="77777777" w:rsidR="00B64181" w:rsidRPr="007D2264" w:rsidRDefault="00B64181" w:rsidP="00293381">
                      <w:pPr>
                        <w:spacing w:after="0"/>
                        <w:jc w:val="right"/>
                        <w:rPr>
                          <w:rFonts w:cs="Times New Roman"/>
                          <w:sz w:val="24"/>
                        </w:rPr>
                      </w:pPr>
                      <w:r w:rsidRPr="007D2264">
                        <w:rPr>
                          <w:rFonts w:cs="Times New Roman"/>
                          <w:sz w:val="24"/>
                        </w:rPr>
                        <w:t xml:space="preserve">Joaquín I. Cordero L, </w:t>
                      </w:r>
                    </w:p>
                    <w:p w14:paraId="11790AC1" w14:textId="636B075B" w:rsidR="00B64181" w:rsidRPr="007D2264" w:rsidRDefault="00B64181" w:rsidP="009D7BD3">
                      <w:pPr>
                        <w:spacing w:after="0"/>
                        <w:jc w:val="right"/>
                        <w:rPr>
                          <w:rFonts w:cs="Times New Roman"/>
                          <w:sz w:val="24"/>
                        </w:rPr>
                      </w:pPr>
                      <w:r w:rsidRPr="007D2264">
                        <w:rPr>
                          <w:rFonts w:cs="Times New Roman"/>
                          <w:b/>
                          <w:smallCaps/>
                          <w:sz w:val="24"/>
                        </w:rPr>
                        <w:t xml:space="preserve">    Profesor: </w:t>
                      </w:r>
                      <w:r w:rsidRPr="007D2264">
                        <w:rPr>
                          <w:rFonts w:cs="Times New Roman"/>
                          <w:b/>
                          <w:sz w:val="24"/>
                        </w:rPr>
                        <w:t xml:space="preserve">  </w:t>
                      </w:r>
                      <w:r w:rsidR="007D2264" w:rsidRPr="007D2264">
                        <w:rPr>
                          <w:rFonts w:cs="Times New Roman"/>
                          <w:sz w:val="24"/>
                        </w:rPr>
                        <w:t>Mauricio Hidalgo B</w:t>
                      </w:r>
                      <w:r w:rsidRPr="007D2264">
                        <w:rPr>
                          <w:rFonts w:cs="Times New Roman"/>
                          <w:sz w:val="24"/>
                        </w:rPr>
                        <w:t>.</w:t>
                      </w:r>
                    </w:p>
                    <w:p w14:paraId="6B9E4196" w14:textId="77777777" w:rsidR="00B64181" w:rsidRPr="007D2264" w:rsidRDefault="00B64181" w:rsidP="000F519D">
                      <w:pPr>
                        <w:spacing w:after="0"/>
                        <w:ind w:left="720"/>
                        <w:jc w:val="right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7818" w:rsidRPr="00C5652B"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EE2DF1" wp14:editId="6465612C">
                <wp:simplePos x="0" y="0"/>
                <wp:positionH relativeFrom="margin">
                  <wp:align>center</wp:align>
                </wp:positionH>
                <wp:positionV relativeFrom="paragraph">
                  <wp:posOffset>5829300</wp:posOffset>
                </wp:positionV>
                <wp:extent cx="3032125" cy="1404620"/>
                <wp:effectExtent l="0" t="0" r="0" b="317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B8796" w14:textId="2A3CCEC1" w:rsidR="00B64181" w:rsidRPr="007A2D4E" w:rsidRDefault="00B64181" w:rsidP="00884754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A2D4E">
                              <w:rPr>
                                <w:rFonts w:cs="Times New Roman"/>
                                <w:b/>
                                <w:smallCaps/>
                                <w:sz w:val="28"/>
                              </w:rPr>
                              <w:t xml:space="preserve">Santiago, </w:t>
                            </w:r>
                            <w:r w:rsidR="00AF5BB6">
                              <w:rPr>
                                <w:rFonts w:cs="Times New Roman"/>
                                <w:b/>
                                <w:smallCaps/>
                                <w:sz w:val="28"/>
                              </w:rPr>
                              <w:t>Noviem</w:t>
                            </w:r>
                            <w:r>
                              <w:rPr>
                                <w:rFonts w:cs="Times New Roman"/>
                                <w:b/>
                                <w:smallCaps/>
                                <w:sz w:val="28"/>
                              </w:rPr>
                              <w:t>bre</w:t>
                            </w:r>
                            <w:r w:rsidRPr="007A2D4E">
                              <w:rPr>
                                <w:rFonts w:cs="Times New Roman"/>
                                <w:b/>
                                <w:smallCaps/>
                                <w:sz w:val="28"/>
                              </w:rPr>
                              <w:t xml:space="preserve"> 2018.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E2DF1" id="Cuadro de texto 5" o:spid="_x0000_s1029" type="#_x0000_t202" style="position:absolute;left:0;text-align:left;margin-left:0;margin-top:459pt;width:238.7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" stroked="f">
                <v:textbox style="mso-fit-shape-to-text:t">
                  <w:txbxContent>
                    <w:p w14:paraId="0E2B8796" w14:textId="2A3CCEC1" w:rsidR="00B64181" w:rsidRPr="007A2D4E" w:rsidRDefault="00B64181" w:rsidP="00884754">
                      <w:pPr>
                        <w:spacing w:after="0"/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A2D4E">
                        <w:rPr>
                          <w:rFonts w:cs="Times New Roman"/>
                          <w:b/>
                          <w:smallCaps/>
                          <w:sz w:val="28"/>
                        </w:rPr>
                        <w:t xml:space="preserve">Santiago, </w:t>
                      </w:r>
                      <w:r w:rsidR="00AF5BB6">
                        <w:rPr>
                          <w:rFonts w:cs="Times New Roman"/>
                          <w:b/>
                          <w:smallCaps/>
                          <w:sz w:val="28"/>
                        </w:rPr>
                        <w:t>Noviem</w:t>
                      </w:r>
                      <w:r>
                        <w:rPr>
                          <w:rFonts w:cs="Times New Roman"/>
                          <w:b/>
                          <w:smallCaps/>
                          <w:sz w:val="28"/>
                        </w:rPr>
                        <w:t>bre</w:t>
                      </w:r>
                      <w:r w:rsidRPr="007A2D4E">
                        <w:rPr>
                          <w:rFonts w:cs="Times New Roman"/>
                          <w:b/>
                          <w:smallCaps/>
                          <w:sz w:val="28"/>
                        </w:rPr>
                        <w:t xml:space="preserve"> 2018.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58E9">
        <w:rPr>
          <w:noProof/>
          <w:lang w:val="es-ES"/>
        </w:rPr>
        <w:br w:type="page"/>
      </w:r>
      <w:bookmarkStart w:id="0" w:name="_Toc515822869"/>
    </w:p>
    <w:p w14:paraId="302FAD8D" w14:textId="747873DD" w:rsidR="00EF4815" w:rsidRDefault="007D2264" w:rsidP="007D2264">
      <w:pPr>
        <w:pStyle w:val="Ttulo1"/>
      </w:pPr>
      <w:bookmarkStart w:id="1" w:name="_Hlk524631752"/>
      <w:commentRangeStart w:id="2"/>
      <w:commentRangeEnd w:id="2"/>
      <w:r>
        <w:rPr>
          <w:rStyle w:val="Refdecomentario"/>
        </w:rPr>
        <w:lastRenderedPageBreak/>
        <w:commentReference w:id="2"/>
      </w:r>
      <w:r>
        <w:t>Manual de Usuario</w:t>
      </w:r>
    </w:p>
    <w:p w14:paraId="4C01D634" w14:textId="0E83B045" w:rsidR="007D2264" w:rsidRDefault="004E4B7C" w:rsidP="000C3D8E">
      <w:pPr>
        <w:pStyle w:val="Prrafodelista"/>
        <w:numPr>
          <w:ilvl w:val="0"/>
          <w:numId w:val="19"/>
        </w:numPr>
      </w:pPr>
      <w:r w:rsidRPr="004E4B7C">
        <w:t>Descargar GitHub Desktop</w:t>
      </w:r>
      <w:r w:rsidR="009A040E">
        <w:t xml:space="preserve">: </w:t>
      </w:r>
      <w:r w:rsidR="00B716A0">
        <w:t xml:space="preserve">Ingresar a </w:t>
      </w:r>
      <w:hyperlink r:id="rId13" w:history="1">
        <w:r w:rsidR="00B716A0" w:rsidRPr="005C7E68">
          <w:rPr>
            <w:rStyle w:val="Hipervnculo"/>
          </w:rPr>
          <w:t>https://desktop.github.com/</w:t>
        </w:r>
      </w:hyperlink>
      <w:r w:rsidR="00B716A0">
        <w:t xml:space="preserve"> y descargar </w:t>
      </w:r>
      <w:r w:rsidR="00365F45">
        <w:t xml:space="preserve">el instalador del </w:t>
      </w:r>
      <w:r w:rsidR="00B716A0">
        <w:t xml:space="preserve">programa. </w:t>
      </w:r>
      <w:r>
        <w:t>GitHub Desktop está disponible para equipos compatibles con Sistemas Operativos Microsoft Windows y Mac OS X.</w:t>
      </w:r>
    </w:p>
    <w:p w14:paraId="4828D76E" w14:textId="77777777" w:rsidR="00365F45" w:rsidRDefault="00365F45" w:rsidP="00B716A0">
      <w:pPr>
        <w:pStyle w:val="Prrafodelista"/>
        <w:numPr>
          <w:ilvl w:val="0"/>
          <w:numId w:val="19"/>
        </w:numPr>
      </w:pPr>
      <w:r>
        <w:t xml:space="preserve">Autentificarse: </w:t>
      </w:r>
    </w:p>
    <w:p w14:paraId="25DBB624" w14:textId="61DD7A2A" w:rsidR="00B716A0" w:rsidRDefault="00365F45" w:rsidP="00365F45">
      <w:pPr>
        <w:pStyle w:val="Prrafodelista"/>
        <w:numPr>
          <w:ilvl w:val="1"/>
          <w:numId w:val="19"/>
        </w:numPr>
      </w:pPr>
      <w:r>
        <w:t>Para poder acceder a GitHub Desktop se debe identificar el usuario, para ello se debe crear una cuenta o si ya se posee una se deben ingresar el nombre de usuario y contraseña, lo que permitirá el acceso a repositorios que se posean o que se hayan compartido con dicha cuenta.</w:t>
      </w:r>
    </w:p>
    <w:p w14:paraId="08A489FC" w14:textId="744BE2B0" w:rsidR="00365F45" w:rsidRDefault="00FB6B37" w:rsidP="00365F45">
      <w:pPr>
        <w:pStyle w:val="Prrafodelista"/>
        <w:numPr>
          <w:ilvl w:val="1"/>
          <w:numId w:val="19"/>
        </w:numPr>
      </w:pPr>
      <w:r>
        <w:t xml:space="preserve">Autentificarse utilizando el navegador. Si se tiene iniciada la sesión en GitHub.com se puede utilizar esta opción </w:t>
      </w:r>
      <w:r w:rsidR="00E9583B">
        <w:t>(</w:t>
      </w:r>
      <w:r w:rsidR="00E9583B">
        <w:fldChar w:fldCharType="begin"/>
      </w:r>
      <w:r w:rsidR="00E9583B">
        <w:instrText xml:space="preserve"> REF _Ref531113610 \h </w:instrText>
      </w:r>
      <w:r w:rsidR="00E9583B">
        <w:fldChar w:fldCharType="separate"/>
      </w:r>
      <w:r w:rsidR="00E9583B">
        <w:t xml:space="preserve">Figura </w:t>
      </w:r>
      <w:r w:rsidR="00E9583B">
        <w:rPr>
          <w:noProof/>
        </w:rPr>
        <w:t>1</w:t>
      </w:r>
      <w:r w:rsidR="00E9583B">
        <w:fldChar w:fldCharType="end"/>
      </w:r>
      <w:r w:rsidR="00E9583B">
        <w:t>).</w:t>
      </w:r>
    </w:p>
    <w:p w14:paraId="6FE8A43D" w14:textId="77777777" w:rsidR="00E9583B" w:rsidRDefault="00FB6B37" w:rsidP="00E9583B">
      <w:pPr>
        <w:keepNext/>
        <w:ind w:left="720"/>
        <w:jc w:val="center"/>
      </w:pPr>
      <w:r>
        <w:rPr>
          <w:noProof/>
        </w:rPr>
        <w:drawing>
          <wp:inline distT="0" distB="0" distL="0" distR="0" wp14:anchorId="77C16771" wp14:editId="5D29BC8B">
            <wp:extent cx="2631440" cy="22555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C7C5" w14:textId="23122C48" w:rsidR="00FB6B37" w:rsidRDefault="00E9583B" w:rsidP="00E9583B">
      <w:pPr>
        <w:pStyle w:val="Descripcin"/>
        <w:jc w:val="center"/>
      </w:pPr>
      <w:bookmarkStart w:id="3" w:name="_Ref5311136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F6B44">
        <w:rPr>
          <w:noProof/>
        </w:rPr>
        <w:t>1</w:t>
      </w:r>
      <w:r>
        <w:fldChar w:fldCharType="end"/>
      </w:r>
      <w:bookmarkEnd w:id="3"/>
      <w:r>
        <w:t>: Iniciar sesión utilizando el navegador</w:t>
      </w:r>
    </w:p>
    <w:p w14:paraId="11EC602F" w14:textId="25E27717" w:rsidR="00365F45" w:rsidRDefault="00E9583B" w:rsidP="00B716A0">
      <w:pPr>
        <w:pStyle w:val="Prrafodelista"/>
        <w:numPr>
          <w:ilvl w:val="0"/>
          <w:numId w:val="19"/>
        </w:numPr>
      </w:pPr>
      <w:r>
        <w:t>Configurar Git para GitHub Desktop: En GitHub.com</w:t>
      </w:r>
      <w:r w:rsidR="001A7230">
        <w:t xml:space="preserve"> (</w:t>
      </w:r>
      <w:r w:rsidR="001A7230">
        <w:t xml:space="preserve">como se muestra en la </w:t>
      </w:r>
      <w:r w:rsidR="001A7230">
        <w:fldChar w:fldCharType="begin"/>
      </w:r>
      <w:r w:rsidR="001A7230">
        <w:instrText xml:space="preserve"> REF _Ref531114353 \h </w:instrText>
      </w:r>
      <w:r w:rsidR="001A7230">
        <w:fldChar w:fldCharType="separate"/>
      </w:r>
      <w:r w:rsidR="001A7230">
        <w:t xml:space="preserve">Figura </w:t>
      </w:r>
      <w:r w:rsidR="001A7230">
        <w:rPr>
          <w:noProof/>
        </w:rPr>
        <w:t>2</w:t>
      </w:r>
      <w:r w:rsidR="001A7230">
        <w:fldChar w:fldCharType="end"/>
      </w:r>
      <w:r w:rsidR="001A7230">
        <w:t xml:space="preserve">) se debe hacer </w:t>
      </w:r>
      <w:proofErr w:type="spellStart"/>
      <w:r w:rsidR="001A7230">
        <w:t>click</w:t>
      </w:r>
      <w:proofErr w:type="spellEnd"/>
      <w:r w:rsidR="001A7230">
        <w:t xml:space="preserve"> en la sección de usuario</w:t>
      </w:r>
      <w:r>
        <w:t xml:space="preserve"> </w:t>
      </w:r>
      <w:r w:rsidR="001A7230">
        <w:t>(1) seleccionar de la lista desplegable la opción “</w:t>
      </w:r>
      <w:proofErr w:type="spellStart"/>
      <w:r w:rsidR="001A7230">
        <w:t>Settings</w:t>
      </w:r>
      <w:proofErr w:type="spellEnd"/>
      <w:r w:rsidR="001A7230">
        <w:t>” (2), luego se debe acceder a la opción “Emails” y definir el correo electrónico al que se vinculará la cuenta de GitHub Desktop (3).</w:t>
      </w:r>
      <w:r w:rsidR="00C446FD">
        <w:t xml:space="preserve"> </w:t>
      </w:r>
      <w:r w:rsidR="00E528A6">
        <w:t xml:space="preserve">Luego en GitHub Desktop </w:t>
      </w:r>
      <w:r w:rsidR="00E528A6">
        <w:t>(</w:t>
      </w:r>
      <w:r w:rsidR="00E528A6">
        <w:fldChar w:fldCharType="begin"/>
      </w:r>
      <w:r w:rsidR="00E528A6">
        <w:instrText xml:space="preserve"> REF _Ref531115395 \h </w:instrText>
      </w:r>
      <w:r w:rsidR="00E528A6">
        <w:fldChar w:fldCharType="separate"/>
      </w:r>
      <w:r w:rsidR="00E528A6">
        <w:t xml:space="preserve">Figura </w:t>
      </w:r>
      <w:r w:rsidR="00E528A6">
        <w:rPr>
          <w:noProof/>
        </w:rPr>
        <w:t>3</w:t>
      </w:r>
      <w:r w:rsidR="00E528A6">
        <w:fldChar w:fldCharType="end"/>
      </w:r>
      <w:r w:rsidR="00E528A6">
        <w:t>)</w:t>
      </w:r>
      <w:r w:rsidR="00E528A6">
        <w:t>, en el menú principal se” ingresa a “File” (1), luego se selecciona “</w:t>
      </w:r>
      <w:proofErr w:type="spellStart"/>
      <w:r w:rsidR="00E528A6">
        <w:t>Options</w:t>
      </w:r>
      <w:proofErr w:type="spellEnd"/>
      <w:r w:rsidR="00E528A6">
        <w:t>” (2). Como en la Figura 4 se selecciona “Git” (1) y se ingresa el mismo correo ingresado en GitHub.com (2)</w:t>
      </w:r>
    </w:p>
    <w:p w14:paraId="3A9A2007" w14:textId="53D9B836" w:rsidR="001A7230" w:rsidRDefault="001A7230" w:rsidP="001A72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DBA276" wp14:editId="169E596F">
            <wp:extent cx="5935980" cy="259842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57F7" w14:textId="3FDC7A62" w:rsidR="00E9583B" w:rsidRDefault="001A7230" w:rsidP="001A7230">
      <w:pPr>
        <w:pStyle w:val="Descripcin"/>
        <w:jc w:val="center"/>
      </w:pPr>
      <w:bookmarkStart w:id="4" w:name="_Ref5311143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F6B44">
        <w:rPr>
          <w:noProof/>
        </w:rPr>
        <w:t>2</w:t>
      </w:r>
      <w:r>
        <w:fldChar w:fldCharType="end"/>
      </w:r>
      <w:bookmarkEnd w:id="4"/>
      <w:r>
        <w:t>: Configurar Git para GitHub Desktop</w:t>
      </w:r>
    </w:p>
    <w:p w14:paraId="6144AB02" w14:textId="527CE325" w:rsidR="00C446FD" w:rsidRDefault="00E528A6" w:rsidP="00E528A6">
      <w:pPr>
        <w:keepNext/>
        <w:jc w:val="center"/>
      </w:pPr>
      <w:r>
        <w:rPr>
          <w:noProof/>
        </w:rPr>
        <w:drawing>
          <wp:inline distT="0" distB="0" distL="0" distR="0" wp14:anchorId="1CB360F9" wp14:editId="2A67F27D">
            <wp:extent cx="5951220" cy="1203618"/>
            <wp:effectExtent l="0" t="0" r="0" b="0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749" cy="122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8B8D" w14:textId="0B6F2516" w:rsidR="00C446FD" w:rsidRDefault="00C446FD" w:rsidP="00C446FD">
      <w:pPr>
        <w:pStyle w:val="Descripcin"/>
        <w:jc w:val="center"/>
      </w:pPr>
      <w:bookmarkStart w:id="5" w:name="_Ref5311153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F6B44">
        <w:rPr>
          <w:noProof/>
        </w:rPr>
        <w:t>3</w:t>
      </w:r>
      <w:r>
        <w:fldChar w:fldCharType="end"/>
      </w:r>
      <w:bookmarkEnd w:id="5"/>
      <w:r>
        <w:t>: Configurar correo en GitHub Desktop</w:t>
      </w:r>
    </w:p>
    <w:p w14:paraId="53BAE1D2" w14:textId="77777777" w:rsidR="00C446FD" w:rsidRDefault="00C446FD" w:rsidP="00E528A6">
      <w:pPr>
        <w:keepNext/>
        <w:jc w:val="center"/>
      </w:pPr>
      <w:r>
        <w:rPr>
          <w:noProof/>
        </w:rPr>
        <w:drawing>
          <wp:inline distT="0" distB="0" distL="0" distR="0" wp14:anchorId="4D410DDE" wp14:editId="4F788E07">
            <wp:extent cx="5935980" cy="297942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3C4D" w14:textId="308B04AC" w:rsidR="00C446FD" w:rsidRDefault="00C446FD" w:rsidP="00C446FD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F6B44">
        <w:rPr>
          <w:noProof/>
        </w:rPr>
        <w:t>4</w:t>
      </w:r>
      <w:r>
        <w:fldChar w:fldCharType="end"/>
      </w:r>
      <w:r>
        <w:t>: Configurar correo en GitHub Desktop 2</w:t>
      </w:r>
    </w:p>
    <w:p w14:paraId="5531F1D3" w14:textId="74FEF415" w:rsidR="00EF6B44" w:rsidRDefault="00E528A6" w:rsidP="00EF6B44">
      <w:pPr>
        <w:pStyle w:val="Prrafodelista"/>
        <w:keepNext/>
        <w:numPr>
          <w:ilvl w:val="0"/>
          <w:numId w:val="19"/>
        </w:numPr>
      </w:pPr>
      <w:r>
        <w:lastRenderedPageBreak/>
        <w:t>Añadir y</w:t>
      </w:r>
      <w:r w:rsidR="001F05C4">
        <w:t>/o</w:t>
      </w:r>
      <w:r>
        <w:t xml:space="preserve"> clonar repositorios</w:t>
      </w:r>
      <w:r w:rsidR="00EF6B44">
        <w:t xml:space="preserve"> (</w:t>
      </w:r>
      <w:r w:rsidR="00EF6B44">
        <w:fldChar w:fldCharType="begin"/>
      </w:r>
      <w:r w:rsidR="00EF6B44">
        <w:instrText xml:space="preserve"> REF _Ref531117440 \h </w:instrText>
      </w:r>
      <w:r w:rsidR="00EF6B44">
        <w:fldChar w:fldCharType="separate"/>
      </w:r>
      <w:r w:rsidR="00EF6B44">
        <w:t xml:space="preserve">Figura </w:t>
      </w:r>
      <w:r w:rsidR="00EF6B44">
        <w:rPr>
          <w:noProof/>
        </w:rPr>
        <w:t>5</w:t>
      </w:r>
      <w:r w:rsidR="00EF6B44">
        <w:fldChar w:fldCharType="end"/>
      </w:r>
      <w:r w:rsidR="00EF6B44">
        <w:t>)</w:t>
      </w:r>
      <w:bookmarkStart w:id="6" w:name="_GoBack"/>
      <w:bookmarkEnd w:id="6"/>
      <w:r w:rsidR="00EF6B44">
        <w:t xml:space="preserve">. </w:t>
      </w:r>
      <w:r w:rsidR="00EF6B44">
        <w:t>En el Menú Principal seleccionar opción “File”, en la lista desplegable se debe ingresar</w:t>
      </w:r>
      <w:r w:rsidR="00EF6B44">
        <w:t xml:space="preserve"> una de las siguientes opciones:</w:t>
      </w:r>
      <w:r w:rsidR="00EF6B44" w:rsidRPr="00EF6B44">
        <w:rPr>
          <w:noProof/>
        </w:rPr>
        <w:t xml:space="preserve"> </w:t>
      </w:r>
      <w:r w:rsidR="00EF6B44">
        <w:rPr>
          <w:noProof/>
        </w:rPr>
        <w:drawing>
          <wp:inline distT="0" distB="0" distL="0" distR="0" wp14:anchorId="3039957B" wp14:editId="7A283676">
            <wp:extent cx="5943600" cy="1295400"/>
            <wp:effectExtent l="0" t="0" r="0" b="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F2AC" w14:textId="4BE67390" w:rsidR="00EF6B44" w:rsidRDefault="00EF6B44" w:rsidP="00EF6B44">
      <w:pPr>
        <w:pStyle w:val="Descripcin"/>
        <w:jc w:val="center"/>
      </w:pPr>
      <w:bookmarkStart w:id="7" w:name="_Ref5311174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7"/>
      <w:r>
        <w:t>: Crear, añadir o clonar repositorios</w:t>
      </w:r>
    </w:p>
    <w:p w14:paraId="51866DCF" w14:textId="0B03489A" w:rsidR="00EF6B44" w:rsidRDefault="00EF6B44" w:rsidP="00EF6B44">
      <w:pPr>
        <w:pStyle w:val="Prrafodelista"/>
        <w:numPr>
          <w:ilvl w:val="1"/>
          <w:numId w:val="19"/>
        </w:numPr>
      </w:pPr>
      <w:r>
        <w:t xml:space="preserve">Crear repositorio en el computador local: </w:t>
      </w:r>
    </w:p>
    <w:p w14:paraId="1804F784" w14:textId="1A109AD0" w:rsidR="00EF6B44" w:rsidRDefault="00EF6B44" w:rsidP="00EF6B44">
      <w:pPr>
        <w:ind w:left="720"/>
        <w:jc w:val="center"/>
      </w:pPr>
    </w:p>
    <w:p w14:paraId="48EBEC4A" w14:textId="7EFA57F0" w:rsidR="002F29E0" w:rsidRDefault="002F29E0" w:rsidP="002F29E0">
      <w:pPr>
        <w:pStyle w:val="Prrafodelista"/>
        <w:numPr>
          <w:ilvl w:val="1"/>
          <w:numId w:val="19"/>
        </w:numPr>
      </w:pPr>
      <w:r>
        <w:t>Agregar un repositorio desde computadora local a GitHub Desktop</w:t>
      </w:r>
      <w:r>
        <w:t xml:space="preserve">: </w:t>
      </w:r>
    </w:p>
    <w:p w14:paraId="0C67E8E5" w14:textId="77777777" w:rsidR="00EF6B44" w:rsidRPr="00C446FD" w:rsidRDefault="00EF6B44" w:rsidP="002F29E0">
      <w:pPr>
        <w:pStyle w:val="Prrafodelista"/>
        <w:numPr>
          <w:ilvl w:val="1"/>
          <w:numId w:val="19"/>
        </w:numPr>
      </w:pPr>
    </w:p>
    <w:bookmarkEnd w:id="0"/>
    <w:bookmarkEnd w:id="1"/>
    <w:p w14:paraId="5E6F6BB3" w14:textId="0E49E3E7" w:rsidR="002060A9" w:rsidRDefault="002060A9" w:rsidP="00874D30"/>
    <w:sectPr w:rsidR="002060A9" w:rsidSect="008C7818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Joaquin Cordero" w:date="2018-11-27T18:09:00Z" w:initials="JC">
    <w:p w14:paraId="575E4F7F" w14:textId="77777777" w:rsidR="007D2264" w:rsidRDefault="007D2264" w:rsidP="007D2264">
      <w:r>
        <w:rPr>
          <w:rStyle w:val="Refdecomentario"/>
        </w:rPr>
        <w:annotationRef/>
      </w:r>
      <w:r w:rsidRPr="007D2264">
        <w:t>Realice un manual de usuario,</w:t>
      </w:r>
      <w:r>
        <w:t xml:space="preserve"> d</w:t>
      </w:r>
      <w:r w:rsidRPr="007D2264">
        <w:t>onde explique cómo se puede generar y trabajar un</w:t>
      </w:r>
      <w:r>
        <w:t xml:space="preserve"> </w:t>
      </w:r>
      <w:r w:rsidRPr="007D2264">
        <w:t xml:space="preserve">proyecto en GitHub a través del control </w:t>
      </w:r>
      <w:r>
        <w:t>d</w:t>
      </w:r>
      <w:r w:rsidRPr="007D2264">
        <w:t>e cambios y versiones.</w:t>
      </w:r>
      <w:r>
        <w:t xml:space="preserve"> </w:t>
      </w:r>
      <w:r w:rsidRPr="007D2264">
        <w:t xml:space="preserve">Es decir, indique el paso a paso para crear un Proyecto en GitHub y el paso a paso para que una persona que se integra a un equipo de desarrollo pueda utilizar esta herramienta, obtener </w:t>
      </w:r>
      <w:proofErr w:type="spellStart"/>
      <w:r w:rsidRPr="007D2264">
        <w:t>branches</w:t>
      </w:r>
      <w:proofErr w:type="spellEnd"/>
      <w:r w:rsidRPr="007D2264">
        <w:t xml:space="preserve">, desarrollar y hacer </w:t>
      </w:r>
      <w:proofErr w:type="spellStart"/>
      <w:r w:rsidRPr="007D2264">
        <w:t>commit</w:t>
      </w:r>
      <w:proofErr w:type="spellEnd"/>
      <w:r w:rsidRPr="007D2264">
        <w:t>, entre otras cosas.</w:t>
      </w:r>
      <w:r>
        <w:t xml:space="preserve"> </w:t>
      </w:r>
      <w:r w:rsidRPr="007D2264">
        <w:t>Su documento debe tener un máximo de 10</w:t>
      </w:r>
      <w:r>
        <w:t xml:space="preserve"> p</w:t>
      </w:r>
      <w:r w:rsidRPr="007D2264">
        <w:t>lanas</w:t>
      </w:r>
      <w:r>
        <w:t xml:space="preserve"> </w:t>
      </w:r>
      <w:r w:rsidRPr="007D2264">
        <w:t>(sin contar portada)</w:t>
      </w:r>
      <w:r>
        <w:t xml:space="preserve"> </w:t>
      </w:r>
      <w:r w:rsidRPr="007D2264">
        <w:t>y un mínimo de 5</w:t>
      </w:r>
      <w:r>
        <w:t>.</w:t>
      </w:r>
    </w:p>
    <w:p w14:paraId="570FD623" w14:textId="1596DB0D" w:rsidR="007D2264" w:rsidRDefault="007D2264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0FD6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0FD623" w16cid:durableId="1FA806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E93CD" w14:textId="77777777" w:rsidR="00200C93" w:rsidRDefault="00200C93">
      <w:pPr>
        <w:spacing w:after="0"/>
      </w:pPr>
      <w:r>
        <w:separator/>
      </w:r>
    </w:p>
  </w:endnote>
  <w:endnote w:type="continuationSeparator" w:id="0">
    <w:p w14:paraId="2BEF7794" w14:textId="77777777" w:rsidR="00200C93" w:rsidRDefault="00200C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"/>
      </w:rPr>
      <w:id w:val="1266501310"/>
      <w:docPartObj>
        <w:docPartGallery w:val="Page Numbers (Bottom of Page)"/>
        <w:docPartUnique/>
      </w:docPartObj>
    </w:sdtPr>
    <w:sdtEndPr/>
    <w:sdtContent>
      <w:p w14:paraId="037FDE6C" w14:textId="77777777" w:rsidR="00B64181" w:rsidRDefault="00B64181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4D35D6">
          <w:rPr>
            <w:noProof/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5B8497EB" w14:textId="77777777" w:rsidR="00B64181" w:rsidRDefault="00B641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FC2B8" w14:textId="77777777" w:rsidR="00200C93" w:rsidRDefault="00200C93">
      <w:pPr>
        <w:spacing w:after="0"/>
      </w:pPr>
      <w:r>
        <w:separator/>
      </w:r>
    </w:p>
  </w:footnote>
  <w:footnote w:type="continuationSeparator" w:id="0">
    <w:p w14:paraId="59065A05" w14:textId="77777777" w:rsidR="00200C93" w:rsidRDefault="00200C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002B"/>
    <w:multiLevelType w:val="hybridMultilevel"/>
    <w:tmpl w:val="2514DBA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0883"/>
    <w:multiLevelType w:val="hybridMultilevel"/>
    <w:tmpl w:val="7094407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D452DE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A22D6E"/>
    <w:multiLevelType w:val="hybridMultilevel"/>
    <w:tmpl w:val="86306C2A"/>
    <w:lvl w:ilvl="0" w:tplc="09FC8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040DC"/>
    <w:multiLevelType w:val="hybridMultilevel"/>
    <w:tmpl w:val="071C3E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F4F90"/>
    <w:multiLevelType w:val="hybridMultilevel"/>
    <w:tmpl w:val="36D4E1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E1EA7"/>
    <w:multiLevelType w:val="hybridMultilevel"/>
    <w:tmpl w:val="7094407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63565"/>
    <w:multiLevelType w:val="hybridMultilevel"/>
    <w:tmpl w:val="486E2A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13AD8"/>
    <w:multiLevelType w:val="hybridMultilevel"/>
    <w:tmpl w:val="7094407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74A9C"/>
    <w:multiLevelType w:val="hybridMultilevel"/>
    <w:tmpl w:val="272E56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846F6"/>
    <w:multiLevelType w:val="hybridMultilevel"/>
    <w:tmpl w:val="3E280E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C5ECC"/>
    <w:multiLevelType w:val="hybridMultilevel"/>
    <w:tmpl w:val="092079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51CC9"/>
    <w:multiLevelType w:val="hybridMultilevel"/>
    <w:tmpl w:val="0C1862D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C2CDF"/>
    <w:multiLevelType w:val="multilevel"/>
    <w:tmpl w:val="E55A33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771312D"/>
    <w:multiLevelType w:val="hybridMultilevel"/>
    <w:tmpl w:val="922892A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87881"/>
    <w:multiLevelType w:val="hybridMultilevel"/>
    <w:tmpl w:val="2646AC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4FC8038E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C6867"/>
    <w:multiLevelType w:val="hybridMultilevel"/>
    <w:tmpl w:val="E7680D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94964"/>
    <w:multiLevelType w:val="multilevel"/>
    <w:tmpl w:val="E55A33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2"/>
  </w:num>
  <w:num w:numId="6">
    <w:abstractNumId w:val="14"/>
  </w:num>
  <w:num w:numId="7">
    <w:abstractNumId w:val="11"/>
  </w:num>
  <w:num w:numId="8">
    <w:abstractNumId w:val="13"/>
  </w:num>
  <w:num w:numId="9">
    <w:abstractNumId w:val="17"/>
  </w:num>
  <w:num w:numId="10">
    <w:abstractNumId w:val="6"/>
  </w:num>
  <w:num w:numId="11">
    <w:abstractNumId w:val="8"/>
  </w:num>
  <w:num w:numId="12">
    <w:abstractNumId w:val="4"/>
  </w:num>
  <w:num w:numId="13">
    <w:abstractNumId w:val="7"/>
  </w:num>
  <w:num w:numId="14">
    <w:abstractNumId w:val="10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</w:num>
  <w:num w:numId="18">
    <w:abstractNumId w:val="16"/>
  </w:num>
  <w:num w:numId="19">
    <w:abstractNumId w:val="15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aquin Cordero">
    <w15:presenceInfo w15:providerId="Windows Live" w15:userId="2e6f12dd0396bc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8E9"/>
    <w:rsid w:val="00002006"/>
    <w:rsid w:val="00025752"/>
    <w:rsid w:val="000259C1"/>
    <w:rsid w:val="00036645"/>
    <w:rsid w:val="00040D21"/>
    <w:rsid w:val="000428F8"/>
    <w:rsid w:val="000446C5"/>
    <w:rsid w:val="00047780"/>
    <w:rsid w:val="00056ED1"/>
    <w:rsid w:val="00066685"/>
    <w:rsid w:val="000837D3"/>
    <w:rsid w:val="00083BD3"/>
    <w:rsid w:val="000A0EA6"/>
    <w:rsid w:val="000A3B39"/>
    <w:rsid w:val="000A3B75"/>
    <w:rsid w:val="000A5DBC"/>
    <w:rsid w:val="000A6463"/>
    <w:rsid w:val="000B1DB9"/>
    <w:rsid w:val="000D3758"/>
    <w:rsid w:val="000E4338"/>
    <w:rsid w:val="000E68B5"/>
    <w:rsid w:val="000F0F8B"/>
    <w:rsid w:val="000F1E31"/>
    <w:rsid w:val="000F519D"/>
    <w:rsid w:val="00101E48"/>
    <w:rsid w:val="0010374F"/>
    <w:rsid w:val="00107834"/>
    <w:rsid w:val="001138B1"/>
    <w:rsid w:val="00121108"/>
    <w:rsid w:val="001315E7"/>
    <w:rsid w:val="00131796"/>
    <w:rsid w:val="0014321E"/>
    <w:rsid w:val="00145023"/>
    <w:rsid w:val="00151EAA"/>
    <w:rsid w:val="00172237"/>
    <w:rsid w:val="001746F5"/>
    <w:rsid w:val="00175C9F"/>
    <w:rsid w:val="00183848"/>
    <w:rsid w:val="00187E1A"/>
    <w:rsid w:val="001A0692"/>
    <w:rsid w:val="001A1FBE"/>
    <w:rsid w:val="001A7230"/>
    <w:rsid w:val="001B1F01"/>
    <w:rsid w:val="001B3844"/>
    <w:rsid w:val="001B48A2"/>
    <w:rsid w:val="001B5AF0"/>
    <w:rsid w:val="001C5AC3"/>
    <w:rsid w:val="001C7E54"/>
    <w:rsid w:val="001E0395"/>
    <w:rsid w:val="001F042D"/>
    <w:rsid w:val="001F05C4"/>
    <w:rsid w:val="001F1C96"/>
    <w:rsid w:val="001F1E0F"/>
    <w:rsid w:val="001F39F1"/>
    <w:rsid w:val="00200C93"/>
    <w:rsid w:val="002060A9"/>
    <w:rsid w:val="00211171"/>
    <w:rsid w:val="002119D9"/>
    <w:rsid w:val="00213A1A"/>
    <w:rsid w:val="00217E65"/>
    <w:rsid w:val="00230FA0"/>
    <w:rsid w:val="002338B9"/>
    <w:rsid w:val="00234512"/>
    <w:rsid w:val="00235500"/>
    <w:rsid w:val="00235EB6"/>
    <w:rsid w:val="00245B50"/>
    <w:rsid w:val="00251102"/>
    <w:rsid w:val="00254D3F"/>
    <w:rsid w:val="00261C73"/>
    <w:rsid w:val="00272700"/>
    <w:rsid w:val="00275C4B"/>
    <w:rsid w:val="0027763F"/>
    <w:rsid w:val="00282711"/>
    <w:rsid w:val="00283E1E"/>
    <w:rsid w:val="00293381"/>
    <w:rsid w:val="00296246"/>
    <w:rsid w:val="002A09F5"/>
    <w:rsid w:val="002A61D7"/>
    <w:rsid w:val="002B0730"/>
    <w:rsid w:val="002B2F6E"/>
    <w:rsid w:val="002C3CBC"/>
    <w:rsid w:val="002D3E60"/>
    <w:rsid w:val="002D48AD"/>
    <w:rsid w:val="002E066E"/>
    <w:rsid w:val="002E09DE"/>
    <w:rsid w:val="002E22F8"/>
    <w:rsid w:val="002E313D"/>
    <w:rsid w:val="002E7A56"/>
    <w:rsid w:val="002E7A87"/>
    <w:rsid w:val="002E7AC9"/>
    <w:rsid w:val="002F1BDE"/>
    <w:rsid w:val="002F1D71"/>
    <w:rsid w:val="002F1F35"/>
    <w:rsid w:val="002F29E0"/>
    <w:rsid w:val="002F7BF2"/>
    <w:rsid w:val="003074AC"/>
    <w:rsid w:val="003111BB"/>
    <w:rsid w:val="00326167"/>
    <w:rsid w:val="00332F0E"/>
    <w:rsid w:val="003422DA"/>
    <w:rsid w:val="003424A4"/>
    <w:rsid w:val="00344804"/>
    <w:rsid w:val="00346377"/>
    <w:rsid w:val="00347327"/>
    <w:rsid w:val="003536CC"/>
    <w:rsid w:val="00355A77"/>
    <w:rsid w:val="00356718"/>
    <w:rsid w:val="00361E39"/>
    <w:rsid w:val="00365F45"/>
    <w:rsid w:val="003707B2"/>
    <w:rsid w:val="0037164D"/>
    <w:rsid w:val="00382AC4"/>
    <w:rsid w:val="00383A78"/>
    <w:rsid w:val="0038667B"/>
    <w:rsid w:val="003874B7"/>
    <w:rsid w:val="00392BAB"/>
    <w:rsid w:val="0039575A"/>
    <w:rsid w:val="003A16B1"/>
    <w:rsid w:val="003A2A50"/>
    <w:rsid w:val="003A357F"/>
    <w:rsid w:val="003A6BAE"/>
    <w:rsid w:val="003B262F"/>
    <w:rsid w:val="003C1A96"/>
    <w:rsid w:val="003C2327"/>
    <w:rsid w:val="003C3A62"/>
    <w:rsid w:val="003D094F"/>
    <w:rsid w:val="003D123D"/>
    <w:rsid w:val="003D5EAC"/>
    <w:rsid w:val="003E55F9"/>
    <w:rsid w:val="003F3E83"/>
    <w:rsid w:val="003F48FB"/>
    <w:rsid w:val="00406F4B"/>
    <w:rsid w:val="0040773D"/>
    <w:rsid w:val="0041104E"/>
    <w:rsid w:val="0042532E"/>
    <w:rsid w:val="00425D67"/>
    <w:rsid w:val="00431480"/>
    <w:rsid w:val="00431F93"/>
    <w:rsid w:val="00432C25"/>
    <w:rsid w:val="00445CE1"/>
    <w:rsid w:val="0044797F"/>
    <w:rsid w:val="004500FE"/>
    <w:rsid w:val="00451AA0"/>
    <w:rsid w:val="0045206F"/>
    <w:rsid w:val="004635A0"/>
    <w:rsid w:val="00467F1B"/>
    <w:rsid w:val="004725C4"/>
    <w:rsid w:val="00480CE5"/>
    <w:rsid w:val="00490912"/>
    <w:rsid w:val="0049139D"/>
    <w:rsid w:val="004A149B"/>
    <w:rsid w:val="004A412B"/>
    <w:rsid w:val="004B096C"/>
    <w:rsid w:val="004D35D6"/>
    <w:rsid w:val="004D53F6"/>
    <w:rsid w:val="004D6DAE"/>
    <w:rsid w:val="004E4B7C"/>
    <w:rsid w:val="004E4BB4"/>
    <w:rsid w:val="004F08D3"/>
    <w:rsid w:val="004F1B88"/>
    <w:rsid w:val="004F38ED"/>
    <w:rsid w:val="00501F61"/>
    <w:rsid w:val="00515C81"/>
    <w:rsid w:val="005205FE"/>
    <w:rsid w:val="0052081B"/>
    <w:rsid w:val="00520D6A"/>
    <w:rsid w:val="00525F6E"/>
    <w:rsid w:val="00533A20"/>
    <w:rsid w:val="00534BA2"/>
    <w:rsid w:val="005350BA"/>
    <w:rsid w:val="00540318"/>
    <w:rsid w:val="005403F1"/>
    <w:rsid w:val="00540CF7"/>
    <w:rsid w:val="00554A8B"/>
    <w:rsid w:val="00556153"/>
    <w:rsid w:val="00564A71"/>
    <w:rsid w:val="00567D24"/>
    <w:rsid w:val="00572713"/>
    <w:rsid w:val="00577C63"/>
    <w:rsid w:val="00591BD7"/>
    <w:rsid w:val="00595E09"/>
    <w:rsid w:val="005A7637"/>
    <w:rsid w:val="005B1EFA"/>
    <w:rsid w:val="005B2115"/>
    <w:rsid w:val="005B3AC1"/>
    <w:rsid w:val="005C6F27"/>
    <w:rsid w:val="005D3B3C"/>
    <w:rsid w:val="005E2754"/>
    <w:rsid w:val="005E35B2"/>
    <w:rsid w:val="005E70E0"/>
    <w:rsid w:val="005E7507"/>
    <w:rsid w:val="00600824"/>
    <w:rsid w:val="00600973"/>
    <w:rsid w:val="006031EC"/>
    <w:rsid w:val="0060434C"/>
    <w:rsid w:val="00604505"/>
    <w:rsid w:val="00612866"/>
    <w:rsid w:val="00612B4F"/>
    <w:rsid w:val="0061459E"/>
    <w:rsid w:val="00617B53"/>
    <w:rsid w:val="00623234"/>
    <w:rsid w:val="00626B6A"/>
    <w:rsid w:val="00647FF9"/>
    <w:rsid w:val="0066533B"/>
    <w:rsid w:val="00665A3E"/>
    <w:rsid w:val="006660CB"/>
    <w:rsid w:val="006673F1"/>
    <w:rsid w:val="006724B9"/>
    <w:rsid w:val="00672A97"/>
    <w:rsid w:val="00673BED"/>
    <w:rsid w:val="00674D40"/>
    <w:rsid w:val="00676798"/>
    <w:rsid w:val="00686FD7"/>
    <w:rsid w:val="006927F3"/>
    <w:rsid w:val="00697367"/>
    <w:rsid w:val="006A066F"/>
    <w:rsid w:val="006A3AD3"/>
    <w:rsid w:val="006B14DC"/>
    <w:rsid w:val="006B37E3"/>
    <w:rsid w:val="006D4EDE"/>
    <w:rsid w:val="006D50AE"/>
    <w:rsid w:val="006E4B73"/>
    <w:rsid w:val="006E4DFC"/>
    <w:rsid w:val="006F3493"/>
    <w:rsid w:val="00700A1D"/>
    <w:rsid w:val="00703B17"/>
    <w:rsid w:val="0071073E"/>
    <w:rsid w:val="00715A37"/>
    <w:rsid w:val="00730B55"/>
    <w:rsid w:val="00735DB8"/>
    <w:rsid w:val="0073667A"/>
    <w:rsid w:val="007366AB"/>
    <w:rsid w:val="0074049E"/>
    <w:rsid w:val="007408E3"/>
    <w:rsid w:val="00755E3E"/>
    <w:rsid w:val="00756D36"/>
    <w:rsid w:val="00762835"/>
    <w:rsid w:val="00770AA5"/>
    <w:rsid w:val="00774820"/>
    <w:rsid w:val="007950A7"/>
    <w:rsid w:val="00795BE4"/>
    <w:rsid w:val="00797E65"/>
    <w:rsid w:val="007A27AC"/>
    <w:rsid w:val="007A2D4E"/>
    <w:rsid w:val="007A4BDA"/>
    <w:rsid w:val="007A6229"/>
    <w:rsid w:val="007B1F02"/>
    <w:rsid w:val="007B7368"/>
    <w:rsid w:val="007C515B"/>
    <w:rsid w:val="007D2264"/>
    <w:rsid w:val="007E0805"/>
    <w:rsid w:val="007E52AB"/>
    <w:rsid w:val="007F2798"/>
    <w:rsid w:val="007F53EF"/>
    <w:rsid w:val="00801F12"/>
    <w:rsid w:val="00803950"/>
    <w:rsid w:val="00811FAC"/>
    <w:rsid w:val="00813E56"/>
    <w:rsid w:val="00814B54"/>
    <w:rsid w:val="00830B3B"/>
    <w:rsid w:val="00835F28"/>
    <w:rsid w:val="0085042E"/>
    <w:rsid w:val="00870582"/>
    <w:rsid w:val="008709E9"/>
    <w:rsid w:val="00874D30"/>
    <w:rsid w:val="00884754"/>
    <w:rsid w:val="00887578"/>
    <w:rsid w:val="00892DAC"/>
    <w:rsid w:val="008A294A"/>
    <w:rsid w:val="008A2E28"/>
    <w:rsid w:val="008A6703"/>
    <w:rsid w:val="008B02B2"/>
    <w:rsid w:val="008B11CB"/>
    <w:rsid w:val="008C6A87"/>
    <w:rsid w:val="008C7818"/>
    <w:rsid w:val="008D23DC"/>
    <w:rsid w:val="008D6BAB"/>
    <w:rsid w:val="008E2C06"/>
    <w:rsid w:val="008E4736"/>
    <w:rsid w:val="008E6CBB"/>
    <w:rsid w:val="008E6CBC"/>
    <w:rsid w:val="008F0262"/>
    <w:rsid w:val="009015C0"/>
    <w:rsid w:val="00914C0C"/>
    <w:rsid w:val="00922C3F"/>
    <w:rsid w:val="00927D32"/>
    <w:rsid w:val="009323BA"/>
    <w:rsid w:val="00933E2D"/>
    <w:rsid w:val="009404AD"/>
    <w:rsid w:val="00940B66"/>
    <w:rsid w:val="0095118A"/>
    <w:rsid w:val="00954A9A"/>
    <w:rsid w:val="00957640"/>
    <w:rsid w:val="00964E85"/>
    <w:rsid w:val="00965B84"/>
    <w:rsid w:val="00970565"/>
    <w:rsid w:val="00972D38"/>
    <w:rsid w:val="00977E66"/>
    <w:rsid w:val="0098049B"/>
    <w:rsid w:val="00990D8C"/>
    <w:rsid w:val="009A040E"/>
    <w:rsid w:val="009A4E71"/>
    <w:rsid w:val="009B7723"/>
    <w:rsid w:val="009C170C"/>
    <w:rsid w:val="009C19E4"/>
    <w:rsid w:val="009D2493"/>
    <w:rsid w:val="009D4A4C"/>
    <w:rsid w:val="009D4F63"/>
    <w:rsid w:val="009D7BD3"/>
    <w:rsid w:val="009E01D1"/>
    <w:rsid w:val="009E7258"/>
    <w:rsid w:val="009F04E7"/>
    <w:rsid w:val="009F1BEF"/>
    <w:rsid w:val="009F5CFF"/>
    <w:rsid w:val="009F607E"/>
    <w:rsid w:val="00A10001"/>
    <w:rsid w:val="00A10767"/>
    <w:rsid w:val="00A17FCA"/>
    <w:rsid w:val="00A20F6B"/>
    <w:rsid w:val="00A2630D"/>
    <w:rsid w:val="00A31923"/>
    <w:rsid w:val="00A359AA"/>
    <w:rsid w:val="00A35E29"/>
    <w:rsid w:val="00A40B6C"/>
    <w:rsid w:val="00A5281E"/>
    <w:rsid w:val="00A5737F"/>
    <w:rsid w:val="00A5797B"/>
    <w:rsid w:val="00A74370"/>
    <w:rsid w:val="00A7455F"/>
    <w:rsid w:val="00A76F31"/>
    <w:rsid w:val="00A8060F"/>
    <w:rsid w:val="00A953EA"/>
    <w:rsid w:val="00AB0702"/>
    <w:rsid w:val="00AB1C41"/>
    <w:rsid w:val="00AB5587"/>
    <w:rsid w:val="00AC639B"/>
    <w:rsid w:val="00AD134D"/>
    <w:rsid w:val="00AD558F"/>
    <w:rsid w:val="00AE2A56"/>
    <w:rsid w:val="00AE4676"/>
    <w:rsid w:val="00AF3FEF"/>
    <w:rsid w:val="00AF5BB6"/>
    <w:rsid w:val="00B01CD4"/>
    <w:rsid w:val="00B02CA0"/>
    <w:rsid w:val="00B1615E"/>
    <w:rsid w:val="00B1757D"/>
    <w:rsid w:val="00B2390B"/>
    <w:rsid w:val="00B24EBD"/>
    <w:rsid w:val="00B25D07"/>
    <w:rsid w:val="00B37BC0"/>
    <w:rsid w:val="00B53C4E"/>
    <w:rsid w:val="00B54B1C"/>
    <w:rsid w:val="00B60DC6"/>
    <w:rsid w:val="00B61688"/>
    <w:rsid w:val="00B61E6D"/>
    <w:rsid w:val="00B64181"/>
    <w:rsid w:val="00B6665D"/>
    <w:rsid w:val="00B716A0"/>
    <w:rsid w:val="00B71AFD"/>
    <w:rsid w:val="00B73057"/>
    <w:rsid w:val="00B73F29"/>
    <w:rsid w:val="00B76489"/>
    <w:rsid w:val="00B93F05"/>
    <w:rsid w:val="00B958A6"/>
    <w:rsid w:val="00BA6ED8"/>
    <w:rsid w:val="00BB07F4"/>
    <w:rsid w:val="00BC1FC1"/>
    <w:rsid w:val="00BE2837"/>
    <w:rsid w:val="00C04635"/>
    <w:rsid w:val="00C05B95"/>
    <w:rsid w:val="00C12876"/>
    <w:rsid w:val="00C140BC"/>
    <w:rsid w:val="00C218C4"/>
    <w:rsid w:val="00C446FD"/>
    <w:rsid w:val="00C524EF"/>
    <w:rsid w:val="00C53327"/>
    <w:rsid w:val="00C5652B"/>
    <w:rsid w:val="00C631E5"/>
    <w:rsid w:val="00C64F8C"/>
    <w:rsid w:val="00C70C1B"/>
    <w:rsid w:val="00C723D6"/>
    <w:rsid w:val="00C740E0"/>
    <w:rsid w:val="00C81EE6"/>
    <w:rsid w:val="00C82199"/>
    <w:rsid w:val="00C82F15"/>
    <w:rsid w:val="00C835B1"/>
    <w:rsid w:val="00C93EE5"/>
    <w:rsid w:val="00C97A80"/>
    <w:rsid w:val="00CA3974"/>
    <w:rsid w:val="00CA7BA6"/>
    <w:rsid w:val="00CA7F86"/>
    <w:rsid w:val="00CB2046"/>
    <w:rsid w:val="00CC7D25"/>
    <w:rsid w:val="00CD2F5A"/>
    <w:rsid w:val="00CD3C7F"/>
    <w:rsid w:val="00CD4254"/>
    <w:rsid w:val="00CD7F7F"/>
    <w:rsid w:val="00CE059B"/>
    <w:rsid w:val="00CE0738"/>
    <w:rsid w:val="00CE0BAB"/>
    <w:rsid w:val="00CE28A4"/>
    <w:rsid w:val="00CE424A"/>
    <w:rsid w:val="00CE727D"/>
    <w:rsid w:val="00D17543"/>
    <w:rsid w:val="00D201D3"/>
    <w:rsid w:val="00D23983"/>
    <w:rsid w:val="00D27895"/>
    <w:rsid w:val="00D41E60"/>
    <w:rsid w:val="00D4308B"/>
    <w:rsid w:val="00D50CD7"/>
    <w:rsid w:val="00D537A4"/>
    <w:rsid w:val="00D61E12"/>
    <w:rsid w:val="00D630BF"/>
    <w:rsid w:val="00D632F2"/>
    <w:rsid w:val="00D66389"/>
    <w:rsid w:val="00D677D7"/>
    <w:rsid w:val="00D75549"/>
    <w:rsid w:val="00D77DC8"/>
    <w:rsid w:val="00D8019A"/>
    <w:rsid w:val="00D8065D"/>
    <w:rsid w:val="00D83F29"/>
    <w:rsid w:val="00D85169"/>
    <w:rsid w:val="00DA04CE"/>
    <w:rsid w:val="00DA203A"/>
    <w:rsid w:val="00DB0C5D"/>
    <w:rsid w:val="00DB3A96"/>
    <w:rsid w:val="00DB7DD3"/>
    <w:rsid w:val="00DC0DDE"/>
    <w:rsid w:val="00DC5946"/>
    <w:rsid w:val="00DD5213"/>
    <w:rsid w:val="00DE1C14"/>
    <w:rsid w:val="00DE30BF"/>
    <w:rsid w:val="00DE37B8"/>
    <w:rsid w:val="00DE5359"/>
    <w:rsid w:val="00DE755C"/>
    <w:rsid w:val="00DF273C"/>
    <w:rsid w:val="00DF3ACF"/>
    <w:rsid w:val="00DF5D9F"/>
    <w:rsid w:val="00E02790"/>
    <w:rsid w:val="00E0652A"/>
    <w:rsid w:val="00E06D52"/>
    <w:rsid w:val="00E07A7F"/>
    <w:rsid w:val="00E1568D"/>
    <w:rsid w:val="00E21573"/>
    <w:rsid w:val="00E323FF"/>
    <w:rsid w:val="00E34316"/>
    <w:rsid w:val="00E379CA"/>
    <w:rsid w:val="00E456E5"/>
    <w:rsid w:val="00E506E1"/>
    <w:rsid w:val="00E528A6"/>
    <w:rsid w:val="00E539C2"/>
    <w:rsid w:val="00E601D8"/>
    <w:rsid w:val="00E611FC"/>
    <w:rsid w:val="00E66257"/>
    <w:rsid w:val="00E7591C"/>
    <w:rsid w:val="00E7631E"/>
    <w:rsid w:val="00E76B06"/>
    <w:rsid w:val="00E77F23"/>
    <w:rsid w:val="00E8005E"/>
    <w:rsid w:val="00E83F68"/>
    <w:rsid w:val="00E856FD"/>
    <w:rsid w:val="00E9583B"/>
    <w:rsid w:val="00E96D27"/>
    <w:rsid w:val="00EA3771"/>
    <w:rsid w:val="00EB5D04"/>
    <w:rsid w:val="00EB6180"/>
    <w:rsid w:val="00EC6A66"/>
    <w:rsid w:val="00ED0E72"/>
    <w:rsid w:val="00ED4A28"/>
    <w:rsid w:val="00EF4815"/>
    <w:rsid w:val="00EF6B44"/>
    <w:rsid w:val="00F02DCD"/>
    <w:rsid w:val="00F033BB"/>
    <w:rsid w:val="00F11782"/>
    <w:rsid w:val="00F11A5B"/>
    <w:rsid w:val="00F169EC"/>
    <w:rsid w:val="00F24ADE"/>
    <w:rsid w:val="00F26506"/>
    <w:rsid w:val="00F31EFE"/>
    <w:rsid w:val="00F33BE7"/>
    <w:rsid w:val="00F363B2"/>
    <w:rsid w:val="00F37FF6"/>
    <w:rsid w:val="00F41F57"/>
    <w:rsid w:val="00F4789D"/>
    <w:rsid w:val="00F502BC"/>
    <w:rsid w:val="00F51763"/>
    <w:rsid w:val="00F558E9"/>
    <w:rsid w:val="00F57051"/>
    <w:rsid w:val="00F60C17"/>
    <w:rsid w:val="00F65FA8"/>
    <w:rsid w:val="00F70478"/>
    <w:rsid w:val="00F71AFB"/>
    <w:rsid w:val="00FA1EC9"/>
    <w:rsid w:val="00FA34C7"/>
    <w:rsid w:val="00FB67DD"/>
    <w:rsid w:val="00FB6B37"/>
    <w:rsid w:val="00FB6EB8"/>
    <w:rsid w:val="00FC39FE"/>
    <w:rsid w:val="00FD0061"/>
    <w:rsid w:val="00FD00B2"/>
    <w:rsid w:val="00FD27EC"/>
    <w:rsid w:val="00FD72C1"/>
    <w:rsid w:val="00FE0364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CE4B"/>
  <w15:docId w15:val="{60C2FE58-3734-4CBB-A1C9-5B486F45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264"/>
    <w:pPr>
      <w:spacing w:line="360" w:lineRule="auto"/>
    </w:pPr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4E4B7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28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264"/>
    <w:pPr>
      <w:keepNext/>
      <w:keepLines/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7FF6"/>
    <w:pPr>
      <w:keepNext/>
      <w:keepLines/>
      <w:spacing w:before="200" w:after="0"/>
      <w:outlineLvl w:val="2"/>
    </w:pPr>
    <w:rPr>
      <w:rFonts w:eastAsiaTheme="majorEastAsia" w:cstheme="majorBidi"/>
      <w:b/>
      <w:bCs/>
      <w:smallCap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7FF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smallCap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BD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64356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BD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BD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BD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BD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264"/>
    <w:rPr>
      <w:rFonts w:eastAsiaTheme="majorEastAsia" w:cstheme="majorBidi"/>
      <w:b/>
      <w:bCs/>
      <w:smallCaps/>
      <w:color w:val="000000" w:themeColor="text1"/>
      <w:sz w:val="28"/>
      <w:szCs w:val="36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7D2264"/>
    <w:rPr>
      <w:rFonts w:eastAsiaTheme="majorEastAsia" w:cstheme="majorBidi"/>
      <w:b/>
      <w:bCs/>
      <w:smallCaps/>
      <w:color w:val="000000" w:themeColor="text1"/>
      <w:sz w:val="24"/>
      <w:szCs w:val="28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00F37FF6"/>
    <w:rPr>
      <w:rFonts w:ascii="Times New Roman" w:eastAsiaTheme="majorEastAsia" w:hAnsi="Times New Roman" w:cstheme="majorBidi"/>
      <w:b/>
      <w:bCs/>
      <w:smallCaps/>
      <w:color w:val="000000" w:themeColor="text1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F37FF6"/>
    <w:rPr>
      <w:rFonts w:ascii="Times New Roman" w:eastAsiaTheme="majorEastAsia" w:hAnsi="Times New Roman" w:cstheme="majorBidi"/>
      <w:b/>
      <w:bCs/>
      <w:i/>
      <w:iCs/>
      <w:smallCap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BDA"/>
    <w:rPr>
      <w:rFonts w:asciiTheme="majorHAnsi" w:eastAsiaTheme="majorEastAsia" w:hAnsiTheme="majorHAnsi" w:cstheme="majorBidi"/>
      <w:color w:val="264356" w:themeColor="text2" w:themeShade="BF"/>
      <w:sz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BDA"/>
    <w:rPr>
      <w:rFonts w:asciiTheme="majorHAnsi" w:eastAsiaTheme="majorEastAsia" w:hAnsiTheme="majorHAnsi" w:cstheme="majorBidi"/>
      <w:i/>
      <w:iCs/>
      <w:color w:val="264356" w:themeColor="text2" w:themeShade="BF"/>
      <w:sz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BD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B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B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D4308B"/>
    <w:pPr>
      <w:pBdr>
        <w:bottom w:val="single" w:sz="4" w:space="1" w:color="auto"/>
      </w:pBdr>
      <w:spacing w:after="0" w:line="240" w:lineRule="auto"/>
      <w:contextualSpacing/>
    </w:pPr>
    <w:rPr>
      <w:rFonts w:eastAsiaTheme="majorEastAsia" w:cstheme="majorBidi"/>
      <w:b/>
      <w:smallCaps/>
      <w:color w:val="000000" w:themeColor="text1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08B"/>
    <w:rPr>
      <w:rFonts w:ascii="Times New Roman" w:eastAsiaTheme="majorEastAsia" w:hAnsi="Times New Roman" w:cstheme="majorBidi"/>
      <w:b/>
      <w:smallCaps/>
      <w:color w:val="000000" w:themeColor="text1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BD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7A4BDA"/>
    <w:rPr>
      <w:color w:val="5A5A5A" w:themeColor="text1" w:themeTint="A5"/>
      <w:spacing w:val="1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7A4BDA"/>
    <w:rPr>
      <w:rFonts w:ascii="Times New Roman" w:hAnsi="Times New Roman"/>
      <w:smallCaps/>
      <w:color w:val="404040" w:themeColor="text1" w:themeTint="BF"/>
      <w:u w:val="single" w:color="7F7F7F" w:themeColor="text1" w:themeTint="80"/>
    </w:rPr>
  </w:style>
  <w:style w:type="character" w:styleId="nfasissutil">
    <w:name w:val="Subtle Emphasis"/>
    <w:basedOn w:val="Fuentedeprrafopredeter"/>
    <w:uiPriority w:val="19"/>
    <w:qFormat/>
    <w:rsid w:val="007A4BDA"/>
    <w:rPr>
      <w:rFonts w:ascii="Times New Roman" w:hAnsi="Times New Roman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7A4BDA"/>
    <w:rPr>
      <w:rFonts w:ascii="Times New Roman" w:hAnsi="Times New Roman"/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7A4BD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A4BDA"/>
    <w:rPr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sid w:val="007A4BDA"/>
    <w:rPr>
      <w:rFonts w:ascii="Times New Roman" w:hAnsi="Times New Roman"/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BD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BDA"/>
    <w:rPr>
      <w:color w:val="000000" w:themeColor="text1"/>
      <w:shd w:val="clear" w:color="auto" w:fill="F2F2F2" w:themeFill="background1" w:themeFillShade="F2"/>
    </w:rPr>
  </w:style>
  <w:style w:type="paragraph" w:styleId="Sinespaciado">
    <w:name w:val="No Spacing"/>
    <w:link w:val="SinespaciadoCar"/>
    <w:uiPriority w:val="1"/>
    <w:qFormat/>
    <w:rsid w:val="00A40B6C"/>
    <w:pPr>
      <w:spacing w:after="0" w:line="240" w:lineRule="auto"/>
    </w:pPr>
    <w:rPr>
      <w:rFonts w:ascii="Times New Roman" w:hAnsi="Times New Roman"/>
      <w:sz w:val="28"/>
    </w:rPr>
  </w:style>
  <w:style w:type="character" w:styleId="Ttulodellibro">
    <w:name w:val="Book Title"/>
    <w:basedOn w:val="Fuentedeprrafopredeter"/>
    <w:uiPriority w:val="33"/>
    <w:qFormat/>
    <w:rsid w:val="007A4BDA"/>
    <w:rPr>
      <w:rFonts w:ascii="Times New Roman" w:hAnsi="Times New Roman"/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73667A"/>
    <w:pPr>
      <w:spacing w:after="200" w:line="240" w:lineRule="auto"/>
    </w:pPr>
    <w:rPr>
      <w:b/>
      <w:i/>
      <w:iCs/>
      <w:smallCaps/>
      <w:color w:val="1D99A0" w:themeColor="accent3" w:themeShade="BF"/>
      <w:szCs w:val="18"/>
    </w:rPr>
  </w:style>
  <w:style w:type="character" w:styleId="Referenciaintensa">
    <w:name w:val="Intense Reference"/>
    <w:basedOn w:val="Fuentedeprrafopredeter"/>
    <w:uiPriority w:val="32"/>
    <w:qFormat/>
    <w:rsid w:val="007A4BDA"/>
    <w:rPr>
      <w:rFonts w:ascii="Times New Roman" w:hAnsi="Times New Roman"/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0B6C"/>
    <w:rPr>
      <w:rFonts w:ascii="Times New Roman" w:hAnsi="Times New Roman"/>
      <w:sz w:val="28"/>
    </w:rPr>
  </w:style>
  <w:style w:type="character" w:styleId="Textoennegrita">
    <w:name w:val="Strong"/>
    <w:basedOn w:val="Fuentedeprrafopredeter"/>
    <w:uiPriority w:val="22"/>
    <w:qFormat/>
    <w:rsid w:val="007A4BDA"/>
    <w:rPr>
      <w:rFonts w:ascii="Times New Roman" w:hAnsi="Times New Roman"/>
      <w:b/>
      <w:bCs/>
      <w:color w:val="000000" w:themeColor="text1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A4BD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C594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5946"/>
    <w:rPr>
      <w:color w:val="6EAC1C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30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08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430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08B"/>
    <w:rPr>
      <w:rFonts w:ascii="Times New Roman" w:hAnsi="Times New Roman"/>
      <w:sz w:val="24"/>
    </w:rPr>
  </w:style>
  <w:style w:type="paragraph" w:customStyle="1" w:styleId="Estilo1">
    <w:name w:val="Estilo1"/>
    <w:basedOn w:val="Normal"/>
    <w:link w:val="Estilo1Car"/>
    <w:qFormat/>
    <w:rsid w:val="00501F61"/>
    <w:pPr>
      <w:jc w:val="center"/>
    </w:pPr>
    <w:rPr>
      <w:rFonts w:cs="Times New Roman"/>
      <w:b/>
      <w:smallCaps/>
      <w:sz w:val="44"/>
    </w:rPr>
  </w:style>
  <w:style w:type="paragraph" w:customStyle="1" w:styleId="Estilo2">
    <w:name w:val="Estilo2"/>
    <w:basedOn w:val="Normal"/>
    <w:link w:val="Estilo2Car"/>
    <w:qFormat/>
    <w:rsid w:val="00501F61"/>
    <w:pPr>
      <w:spacing w:after="0"/>
      <w:jc w:val="center"/>
    </w:pPr>
    <w:rPr>
      <w:rFonts w:cs="Times New Roman"/>
      <w:b/>
      <w:smallCaps/>
    </w:rPr>
  </w:style>
  <w:style w:type="character" w:customStyle="1" w:styleId="Estilo1Car">
    <w:name w:val="Estilo1 Car"/>
    <w:basedOn w:val="Fuentedeprrafopredeter"/>
    <w:link w:val="Estilo1"/>
    <w:rsid w:val="00501F61"/>
    <w:rPr>
      <w:rFonts w:ascii="Times New Roman" w:hAnsi="Times New Roman" w:cs="Times New Roman"/>
      <w:b/>
      <w:smallCaps/>
      <w:sz w:val="44"/>
      <w:lang w:val="es-CL"/>
    </w:rPr>
  </w:style>
  <w:style w:type="paragraph" w:styleId="TDC2">
    <w:name w:val="toc 2"/>
    <w:basedOn w:val="Normal"/>
    <w:next w:val="Normal"/>
    <w:autoRedefine/>
    <w:uiPriority w:val="39"/>
    <w:unhideWhenUsed/>
    <w:rsid w:val="00F37FF6"/>
    <w:pPr>
      <w:spacing w:after="100"/>
      <w:ind w:left="240"/>
    </w:pPr>
  </w:style>
  <w:style w:type="character" w:customStyle="1" w:styleId="Estilo2Car">
    <w:name w:val="Estilo2 Car"/>
    <w:basedOn w:val="Fuentedeprrafopredeter"/>
    <w:link w:val="Estilo2"/>
    <w:rsid w:val="00501F61"/>
    <w:rPr>
      <w:rFonts w:ascii="Times New Roman" w:hAnsi="Times New Roman" w:cs="Times New Roman"/>
      <w:b/>
      <w:smallCaps/>
      <w:sz w:val="28"/>
      <w:lang w:val="es-CL"/>
    </w:rPr>
  </w:style>
  <w:style w:type="paragraph" w:styleId="Tabladeilustraciones">
    <w:name w:val="table of figures"/>
    <w:basedOn w:val="Normal"/>
    <w:next w:val="Normal"/>
    <w:uiPriority w:val="99"/>
    <w:unhideWhenUsed/>
    <w:rsid w:val="00131796"/>
    <w:pPr>
      <w:spacing w:after="0"/>
    </w:pPr>
  </w:style>
  <w:style w:type="table" w:styleId="Tablaconcuadrcula">
    <w:name w:val="Table Grid"/>
    <w:basedOn w:val="Tablanormal"/>
    <w:uiPriority w:val="39"/>
    <w:rsid w:val="007A27AC"/>
    <w:pPr>
      <w:spacing w:after="0" w:line="240" w:lineRule="auto"/>
    </w:pPr>
    <w:rPr>
      <w:sz w:val="21"/>
      <w:szCs w:val="21"/>
      <w:lang w:val="es-C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7A27AC"/>
  </w:style>
  <w:style w:type="paragraph" w:customStyle="1" w:styleId="graf">
    <w:name w:val="graf"/>
    <w:basedOn w:val="Normal"/>
    <w:rsid w:val="0045206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45206F"/>
    <w:pPr>
      <w:spacing w:after="100"/>
      <w:ind w:left="56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7D24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styleId="Textodelmarcadordeposicin">
    <w:name w:val="Placeholder Text"/>
    <w:basedOn w:val="Fuentedeprrafopredeter"/>
    <w:uiPriority w:val="99"/>
    <w:semiHidden/>
    <w:rsid w:val="009E7258"/>
    <w:rPr>
      <w:color w:val="808080"/>
    </w:rPr>
  </w:style>
  <w:style w:type="paragraph" w:customStyle="1" w:styleId="Default">
    <w:name w:val="Default"/>
    <w:rsid w:val="001432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24ADE"/>
    <w:rPr>
      <w:color w:val="605E5C"/>
      <w:shd w:val="clear" w:color="auto" w:fill="E1DFDD"/>
    </w:rPr>
  </w:style>
  <w:style w:type="paragraph" w:customStyle="1" w:styleId="element">
    <w:name w:val="element"/>
    <w:basedOn w:val="Normal"/>
    <w:rsid w:val="00B2390B"/>
    <w:pPr>
      <w:spacing w:before="100" w:beforeAutospacing="1" w:after="100" w:afterAutospacing="1" w:line="240" w:lineRule="auto"/>
    </w:pPr>
    <w:rPr>
      <w:rFonts w:cs="Times New Roman"/>
      <w:szCs w:val="24"/>
      <w:lang w:val="es-US"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7D22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22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2264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22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2264"/>
    <w:rPr>
      <w:b/>
      <w:bCs/>
      <w:sz w:val="20"/>
      <w:szCs w:val="20"/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2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264"/>
    <w:rPr>
      <w:rFonts w:ascii="Segoe UI" w:hAnsi="Segoe UI" w:cs="Segoe UI"/>
      <w:sz w:val="18"/>
      <w:szCs w:val="18"/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4E4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7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2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9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1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5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8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5111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35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75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080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6234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8140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3806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889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sktop.github.com/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idora\AppData\Roaming\Microsoft\Templates\Dise&#241;o%20de%20flujo.dotx" TargetMode="Externa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DeL10</b:Tag>
    <b:SourceType>InternetSite</b:SourceType>
    <b:Guid>{F3F59F64-2E0C-4894-BA5E-AA0C91E21EE9}</b:Guid>
    <b:Author>
      <b:Author>
        <b:NameList>
          <b:Person>
            <b:Last>De Luz</b:Last>
            <b:First>Sergio</b:First>
          </b:Person>
        </b:NameList>
      </b:Author>
    </b:Author>
    <b:Title>Criptografía : Algoritmos de autenticación (hash)</b:Title>
    <b:InternetSiteTitle>RedesZone</b:InternetSiteTitle>
    <b:Year>2010</b:Year>
    <b:Month>Noviembre</b:Month>
    <b:Day>9</b:Day>
    <b:URL>https://www.redeszone.net/2010/11/09/criptografia-algoritmos-de-autenticacion-hash/</b:URL>
    <b:RefOrder>3</b:RefOrder>
  </b:Source>
  <b:Source>
    <b:Tag>Dev18</b:Tag>
    <b:SourceType>InternetSite</b:SourceType>
    <b:Guid>{FA2FEB9A-A4DB-49FF-92E2-7DA2B70CB169}</b:Guid>
    <b:Author>
      <b:Author>
        <b:NameList>
          <b:Person>
            <b:Last>Devnull</b:Last>
          </b:Person>
        </b:NameList>
      </b:Author>
    </b:Author>
    <b:Title>Algoritmos de Cifrado II</b:Title>
    <b:InternetSiteTitle>ElBinario</b:InternetSiteTitle>
    <b:Year>2018</b:Year>
    <b:Month>Abril</b:Month>
    <b:Day>11</b:Day>
    <b:URL>https://elbinario.net/2016/04/11/algoritmos-de-cifrado-ii/</b:URL>
    <b:RefOrder>2</b:RefOrder>
  </b:Source>
  <b:Source>
    <b:Tag>Tec</b:Tag>
    <b:SourceType>InternetSite</b:SourceType>
    <b:Guid>{A962871F-68D9-4757-8763-07AA20DCC1D2}</b:Guid>
    <b:Author>
      <b:Author>
        <b:Corporate>Techopedia</b:Corporate>
      </b:Author>
    </b:Author>
    <b:Title>Information Security (IS)</b:Title>
    <b:InternetSiteTitle>Techopedia</b:InternetSiteTitle>
    <b:URL>https://www.techopedia.com/definition/10282/information-security-is</b:URL>
    <b:RefOrder>1</b:RefOrder>
  </b:Source>
  <b:Source>
    <b:Tag>Ins16</b:Tag>
    <b:SourceType>InternetSite</b:SourceType>
    <b:Guid>{B02DFB58-FB1B-40CD-879B-4A0C1A501430}</b:Guid>
    <b:Author>
      <b:Author>
        <b:Corporate>Instituto Nacional de Ciberseguridad Español</b:Corporate>
      </b:Author>
    </b:Author>
    <b:Title>Guía de almacenamiento seguro de la información</b:Title>
    <b:InternetSiteTitle>Incibe</b:InternetSiteTitle>
    <b:Year>2016</b:Year>
    <b:URL>https://www.incibe.es/sites/default/files/contenidos/guias/doc/guia_ciberseguridad_almacenamiento_seguro_metad.pdf</b:URL>
    <b:RefOrder>4</b:RefOrder>
  </b:Source>
  <b:Source>
    <b:Tag>Dep08</b:Tag>
    <b:SourceType>InternetSite</b:SourceType>
    <b:Guid>{5C30B9E8-EAE7-4A01-B78D-2C76CC51B547}</b:Guid>
    <b:Author>
      <b:Author>
        <b:Corporate>Indian Health Service, Office of Information Technology</b:Corporate>
      </b:Author>
    </b:Author>
    <b:Title>Data Integrity Verification</b:Title>
    <b:InternetSiteTitle>IHS</b:InternetSiteTitle>
    <b:Year>2008</b:Year>
    <b:URL>https://www.ihs.gov/cio/dataquality/warehouse/documents/DataIntegrityVerification_Plan_V1.0.pdf</b:URL>
    <b:RefOrder>5</b:RefOrder>
  </b:Source>
</b:Sourc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E4BCFC-B14D-45D0-B94A-B82FF6B6A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207</TotalTime>
  <Pages>4</Pages>
  <Words>308</Words>
  <Characters>1699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Isidora Chandía Acosta</dc:creator>
  <cp:keywords/>
  <dc:description/>
  <cp:lastModifiedBy>Joaquin Cordero</cp:lastModifiedBy>
  <cp:revision>8</cp:revision>
  <dcterms:created xsi:type="dcterms:W3CDTF">2018-11-27T21:03:00Z</dcterms:created>
  <dcterms:modified xsi:type="dcterms:W3CDTF">2018-11-28T00:28:00Z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